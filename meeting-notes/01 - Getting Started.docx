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1CD8" w14:textId="77777777" w:rsidR="009B5D9A" w:rsidRDefault="00451C10">
      <w:pPr>
        <w:pStyle w:val="Title"/>
      </w:pPr>
      <w:r>
        <w:t>1: Getting Started</w:t>
      </w:r>
    </w:p>
    <w:p w14:paraId="68398A5F" w14:textId="51AFF5EC" w:rsidR="00D06E16" w:rsidRPr="00D06E16" w:rsidRDefault="00D06E16" w:rsidP="00D06E16">
      <w:pPr>
        <w:numPr>
          <w:ilvl w:val="1"/>
          <w:numId w:val="0"/>
        </w:numPr>
        <w:spacing w:after="240"/>
        <w:rPr>
          <w:rFonts w:ascii="Calibri" w:eastAsia="Times New Roman" w:hAnsi="Calibri" w:cs="Times New Roman"/>
          <w:caps/>
          <w:color w:val="404040"/>
          <w:spacing w:val="20"/>
          <w:sz w:val="28"/>
          <w:szCs w:val="28"/>
          <w:lang w:eastAsia="en-US"/>
        </w:rPr>
      </w:pPr>
      <w:r w:rsidRPr="00D06E16">
        <w:rPr>
          <w:rFonts w:ascii="Calibri" w:eastAsia="Times New Roman" w:hAnsi="Calibri" w:cs="Times New Roman"/>
          <w:caps/>
          <w:color w:val="404040"/>
          <w:spacing w:val="20"/>
          <w:sz w:val="28"/>
          <w:szCs w:val="28"/>
          <w:lang w:eastAsia="en-US"/>
        </w:rPr>
        <w:t xml:space="preserve">Cedar Rapids Area Homeschools’ </w:t>
      </w:r>
      <w:r w:rsidR="006F711D">
        <w:rPr>
          <w:rFonts w:ascii="Calibri" w:eastAsia="Times New Roman" w:hAnsi="Calibri" w:cs="Times New Roman"/>
          <w:caps/>
          <w:color w:val="404040"/>
          <w:spacing w:val="20"/>
          <w:sz w:val="28"/>
          <w:szCs w:val="28"/>
          <w:lang w:eastAsia="en-US"/>
        </w:rPr>
        <w:t>2023</w:t>
      </w:r>
      <w:r w:rsidRPr="00D06E16">
        <w:rPr>
          <w:rFonts w:ascii="Calibri" w:eastAsia="Times New Roman" w:hAnsi="Calibri" w:cs="Times New Roman"/>
          <w:caps/>
          <w:color w:val="404040"/>
          <w:spacing w:val="20"/>
          <w:sz w:val="28"/>
          <w:szCs w:val="28"/>
          <w:lang w:eastAsia="en-US"/>
        </w:rPr>
        <w:t xml:space="preserve"> Cyberdefense Team</w:t>
      </w:r>
    </w:p>
    <w:p w14:paraId="027E3AAD" w14:textId="77777777" w:rsidR="00D06E16" w:rsidRPr="00D06E16" w:rsidRDefault="00D06E16" w:rsidP="00D06E16"/>
    <w:p w14:paraId="3F9DC25C" w14:textId="77777777" w:rsidR="009B5D9A" w:rsidRDefault="00650F7C">
      <w:pPr>
        <w:pStyle w:val="Heading1"/>
      </w:pPr>
      <w:r>
        <w:t>Here we go!</w:t>
      </w:r>
    </w:p>
    <w:p w14:paraId="22361027" w14:textId="6565F47B" w:rsidR="00650F7C" w:rsidRDefault="00650F7C">
      <w:r>
        <w:t>We have three goals tonight.</w:t>
      </w:r>
    </w:p>
    <w:p w14:paraId="0F1672A6" w14:textId="2E601586" w:rsidR="009B5D9A" w:rsidRDefault="00650F7C">
      <w:r>
        <w:t>First, we need to get to know each other a little bit, so there will be some talk time at the beginning</w:t>
      </w:r>
      <w:r w:rsidR="006F711D">
        <w:t xml:space="preserve"> of our meeting.</w:t>
      </w:r>
    </w:p>
    <w:p w14:paraId="39B200D6" w14:textId="6944676D" w:rsidR="006F711D" w:rsidRDefault="00650F7C">
      <w:r>
        <w:t xml:space="preserve">Second, after that, </w:t>
      </w:r>
      <w:r w:rsidR="006F711D">
        <w:t>is the tricky one. It may actually be the trickiest thing we do all year, but once we know how to do it, it makes it possible to try to do absolutely crazy and ridiculous things without risking any harm to our computers.</w:t>
      </w:r>
    </w:p>
    <w:p w14:paraId="6B3912E8" w14:textId="12E1F59E" w:rsidR="00650F7C" w:rsidRDefault="006F711D">
      <w:r>
        <w:t xml:space="preserve">Specifically, </w:t>
      </w:r>
      <w:r w:rsidR="00650F7C">
        <w:t xml:space="preserve">I want to show you how to install Linux on your laptop so that you can use it for our club. You’ll be able to do this in a </w:t>
      </w:r>
      <w:r w:rsidR="00650F7C">
        <w:rPr>
          <w:i/>
        </w:rPr>
        <w:t>virtual machine</w:t>
      </w:r>
      <w:r w:rsidR="00650F7C">
        <w:t xml:space="preserve"> (which is fancy-speak for </w:t>
      </w:r>
      <w:r>
        <w:t xml:space="preserve">a </w:t>
      </w:r>
      <w:r w:rsidR="00650F7C" w:rsidRPr="00650F7C">
        <w:rPr>
          <w:i/>
        </w:rPr>
        <w:t>fake computer</w:t>
      </w:r>
      <w:r w:rsidR="00650F7C">
        <w:t xml:space="preserve">) without removing Windows, Mac OS X, Linux, or whatever else your computer is already running. Your homework for this week will be to install Linux </w:t>
      </w:r>
      <w:r>
        <w:t xml:space="preserve">in a VM </w:t>
      </w:r>
      <w:r w:rsidR="00650F7C">
        <w:t>on your own laptop</w:t>
      </w:r>
      <w:r>
        <w:t>,</w:t>
      </w:r>
      <w:r w:rsidR="00650F7C">
        <w:t xml:space="preserve"> </w:t>
      </w:r>
      <w:r>
        <w:t>b</w:t>
      </w:r>
      <w:r w:rsidR="007502F1">
        <w:t>ut hopefully</w:t>
      </w:r>
      <w:r>
        <w:t>,</w:t>
      </w:r>
      <w:r w:rsidR="007502F1">
        <w:t xml:space="preserve"> we </w:t>
      </w:r>
      <w:r>
        <w:t xml:space="preserve">will </w:t>
      </w:r>
      <w:r w:rsidR="007502F1">
        <w:t>get this done tonight.</w:t>
      </w:r>
    </w:p>
    <w:p w14:paraId="07974EDD" w14:textId="6D52ED4B" w:rsidR="00650F7C" w:rsidRDefault="00650F7C">
      <w:r>
        <w:t xml:space="preserve">Third, </w:t>
      </w:r>
      <w:r w:rsidR="006F711D">
        <w:t xml:space="preserve">if there’s time, </w:t>
      </w:r>
      <w:r>
        <w:t xml:space="preserve">I’ll </w:t>
      </w:r>
      <w:r w:rsidR="006F711D">
        <w:t xml:space="preserve">start </w:t>
      </w:r>
      <w:r>
        <w:t xml:space="preserve">a “chalk talk” </w:t>
      </w:r>
      <w:r w:rsidR="006F711D">
        <w:t xml:space="preserve">about </w:t>
      </w:r>
      <w:r>
        <w:t xml:space="preserve">some aspects of networking without having to get into all of the technical details. </w:t>
      </w:r>
      <w:r w:rsidR="006F711D">
        <w:t>W</w:t>
      </w:r>
      <w:r>
        <w:t xml:space="preserve">e </w:t>
      </w:r>
      <w:r w:rsidRPr="006F711D">
        <w:rPr>
          <w:iCs/>
        </w:rPr>
        <w:t>will</w:t>
      </w:r>
      <w:r>
        <w:t xml:space="preserve"> get into </w:t>
      </w:r>
      <w:r w:rsidRPr="006F711D">
        <w:rPr>
          <w:i/>
          <w:iCs/>
        </w:rPr>
        <w:t>some</w:t>
      </w:r>
      <w:r>
        <w:t xml:space="preserve"> technical details, but just enough to “learn what it is we need to learn.”</w:t>
      </w:r>
      <w:r w:rsidR="006F711D">
        <w:t xml:space="preserve"> This presentation is humbly entitled “How the Internet Works.” We will have a quick glance at it so you can look at it over the week and then we will talk about it in more detail next week.</w:t>
      </w:r>
    </w:p>
    <w:p w14:paraId="21664E5C" w14:textId="77777777" w:rsidR="006F711D" w:rsidRDefault="006F711D"/>
    <w:p w14:paraId="2DB0C2F9" w14:textId="6311E2C2" w:rsidR="006F711D" w:rsidRPr="006F711D" w:rsidRDefault="006F711D" w:rsidP="006F711D">
      <w:pPr>
        <w:pStyle w:val="Heading2"/>
        <w:spacing w:after="100" w:afterAutospacing="1"/>
        <w:rPr>
          <w:rStyle w:val="SubtleReference"/>
        </w:rPr>
      </w:pPr>
      <w:r w:rsidRPr="006F711D">
        <w:rPr>
          <w:rStyle w:val="SubtleReference"/>
        </w:rPr>
        <w:t>Getting to Know you</w:t>
      </w:r>
    </w:p>
    <w:p w14:paraId="1C48E6AB" w14:textId="5B644A08" w:rsidR="006F711D" w:rsidRDefault="006F711D" w:rsidP="006F711D">
      <w:r>
        <w:t>Being a community is important for any team – even a small one. Here are the things you need to know about our little community.</w:t>
      </w:r>
    </w:p>
    <w:p w14:paraId="3178F93D" w14:textId="1E9F3B3E" w:rsidR="006F711D" w:rsidRDefault="002E34E7" w:rsidP="002E34E7">
      <w:pPr>
        <w:rPr>
          <w:rStyle w:val="SubtleReference"/>
          <w:smallCaps w:val="0"/>
          <w:color w:val="auto"/>
          <w:u w:val="none"/>
        </w:rPr>
      </w:pPr>
      <w:r>
        <w:rPr>
          <w:rStyle w:val="SubtleReference"/>
          <w:b/>
          <w:bCs/>
          <w:smallCaps w:val="0"/>
          <w:color w:val="auto"/>
          <w:u w:val="none"/>
        </w:rPr>
        <w:t xml:space="preserve">Normal Communication: </w:t>
      </w:r>
      <w:r w:rsidR="006F711D" w:rsidRPr="002E34E7">
        <w:rPr>
          <w:rStyle w:val="SubtleReference"/>
          <w:b/>
          <w:bCs/>
          <w:smallCaps w:val="0"/>
          <w:color w:val="auto"/>
          <w:u w:val="none"/>
        </w:rPr>
        <w:t>Slack</w:t>
      </w:r>
      <w:r>
        <w:rPr>
          <w:rStyle w:val="SubtleReference"/>
          <w:smallCaps w:val="0"/>
          <w:color w:val="auto"/>
          <w:u w:val="none"/>
        </w:rPr>
        <w:br/>
      </w:r>
      <w:r w:rsidR="006F711D" w:rsidRPr="002E34E7">
        <w:rPr>
          <w:rStyle w:val="SubtleReference"/>
          <w:smallCaps w:val="0"/>
          <w:color w:val="auto"/>
          <w:u w:val="none"/>
        </w:rPr>
        <w:t xml:space="preserve">You should have received an email inviting you to join our Slack organization. If you did not, please let me know. Slack </w:t>
      </w:r>
      <w:r w:rsidRPr="002E34E7">
        <w:rPr>
          <w:rStyle w:val="SubtleReference"/>
          <w:smallCaps w:val="0"/>
          <w:color w:val="auto"/>
          <w:u w:val="none"/>
        </w:rPr>
        <w:t>will be our sole tool for</w:t>
      </w:r>
      <w:r>
        <w:rPr>
          <w:rStyle w:val="SubtleReference"/>
          <w:smallCaps w:val="0"/>
          <w:color w:val="auto"/>
          <w:u w:val="none"/>
        </w:rPr>
        <w:t xml:space="preserve"> official</w:t>
      </w:r>
      <w:r w:rsidRPr="002E34E7">
        <w:rPr>
          <w:rStyle w:val="SubtleReference"/>
          <w:smallCaps w:val="0"/>
          <w:color w:val="auto"/>
          <w:u w:val="none"/>
        </w:rPr>
        <w:t xml:space="preserve"> communication. It can be accessed via </w:t>
      </w:r>
      <w:r>
        <w:rPr>
          <w:rStyle w:val="SubtleReference"/>
          <w:smallCaps w:val="0"/>
          <w:color w:val="auto"/>
          <w:u w:val="none"/>
        </w:rPr>
        <w:t xml:space="preserve">a </w:t>
      </w:r>
      <w:r w:rsidRPr="002E34E7">
        <w:rPr>
          <w:rStyle w:val="SubtleReference"/>
          <w:smallCaps w:val="0"/>
          <w:color w:val="auto"/>
          <w:u w:val="none"/>
        </w:rPr>
        <w:t>Web browser, a standalone program you can install on your laptop, or an app on your phone</w:t>
      </w:r>
      <w:r>
        <w:rPr>
          <w:rStyle w:val="SubtleReference"/>
          <w:smallCaps w:val="0"/>
          <w:color w:val="auto"/>
          <w:u w:val="none"/>
        </w:rPr>
        <w:t>.</w:t>
      </w:r>
    </w:p>
    <w:p w14:paraId="4918DD92" w14:textId="56E08C71" w:rsidR="00C8339B" w:rsidRPr="00F65C0A" w:rsidRDefault="002E34E7" w:rsidP="00C8339B">
      <w:r>
        <w:rPr>
          <w:rStyle w:val="SubtleReference"/>
          <w:b/>
          <w:bCs/>
          <w:smallCaps w:val="0"/>
          <w:color w:val="auto"/>
          <w:u w:val="none"/>
        </w:rPr>
        <w:t>Ad-hoc Communication</w:t>
      </w:r>
      <w:r>
        <w:rPr>
          <w:rStyle w:val="SubtleReference"/>
          <w:smallCaps w:val="0"/>
          <w:color w:val="auto"/>
          <w:u w:val="none"/>
        </w:rPr>
        <w:br/>
        <w:t xml:space="preserve">One of our Slack channels is called </w:t>
      </w:r>
      <w:r w:rsidR="00C8339B">
        <w:rPr>
          <w:rStyle w:val="SubtleReference"/>
          <w:b/>
          <w:bCs/>
          <w:smallCaps w:val="0"/>
          <w:color w:val="auto"/>
          <w:u w:val="none"/>
        </w:rPr>
        <w:t>#contact-info</w:t>
      </w:r>
      <w:r w:rsidR="00C8339B">
        <w:rPr>
          <w:rStyle w:val="SubtleReference"/>
          <w:smallCaps w:val="0"/>
          <w:color w:val="auto"/>
          <w:u w:val="none"/>
        </w:rPr>
        <w:t xml:space="preserve">. If you want other people in the group </w:t>
      </w:r>
      <w:r w:rsidR="00C8339B">
        <w:rPr>
          <w:rStyle w:val="SubtleReference"/>
          <w:smallCaps w:val="0"/>
          <w:color w:val="auto"/>
          <w:u w:val="none"/>
        </w:rPr>
        <w:lastRenderedPageBreak/>
        <w:t xml:space="preserve">(team members, mentors, and parents) to be able to contact you outside of Slack, please put your phone number and/or email address in this channel. </w:t>
      </w:r>
    </w:p>
    <w:p w14:paraId="254C3BD6" w14:textId="2B537225" w:rsidR="00F65C0A" w:rsidRPr="00F65C0A" w:rsidRDefault="00F65C0A" w:rsidP="006F711D">
      <w:pPr>
        <w:ind w:left="360"/>
      </w:pPr>
    </w:p>
    <w:p w14:paraId="4D576614" w14:textId="0C8926F7" w:rsidR="00C8339B" w:rsidRDefault="00C8339B" w:rsidP="00C8339B">
      <w:pPr>
        <w:pStyle w:val="Heading2"/>
        <w:spacing w:after="100" w:afterAutospacing="1"/>
        <w:rPr>
          <w:rStyle w:val="SubtleReference"/>
        </w:rPr>
      </w:pPr>
      <w:r>
        <w:rPr>
          <w:rStyle w:val="SubtleReference"/>
        </w:rPr>
        <w:t>Installing Linux</w:t>
      </w:r>
    </w:p>
    <w:p w14:paraId="04A88450" w14:textId="483205BB" w:rsidR="00C8339B" w:rsidRDefault="00000000" w:rsidP="00C8339B">
      <w:hyperlink r:id="rId6" w:history="1">
        <w:r w:rsidR="00C8339B" w:rsidRPr="009464B5">
          <w:rPr>
            <w:rStyle w:val="Hyperlink"/>
          </w:rPr>
          <w:t>https://kubernetes.io/docs/tasks/tools/</w:t>
        </w:r>
      </w:hyperlink>
    </w:p>
    <w:p w14:paraId="4212A77B" w14:textId="75577200" w:rsidR="00C8339B" w:rsidRDefault="00000000" w:rsidP="00C8339B">
      <w:hyperlink r:id="rId7" w:history="1">
        <w:r w:rsidR="00C8339B" w:rsidRPr="009464B5">
          <w:rPr>
            <w:rStyle w:val="Hyperlink"/>
          </w:rPr>
          <w:t>https://minikube.sigs.k8s.io/docs/start/</w:t>
        </w:r>
      </w:hyperlink>
    </w:p>
    <w:p w14:paraId="2517498B" w14:textId="5DDA681D" w:rsidR="00C8339B" w:rsidRDefault="00000000" w:rsidP="00C8339B">
      <w:hyperlink r:id="rId8" w:history="1">
        <w:r w:rsidR="00C20CD9" w:rsidRPr="009464B5">
          <w:rPr>
            <w:rStyle w:val="Hyperlink"/>
          </w:rPr>
          <w:t>https://docs.docker.com/desktop/windows/wsl/</w:t>
        </w:r>
      </w:hyperlink>
      <w:r w:rsidR="00BA2336">
        <w:rPr>
          <w:rStyle w:val="Hyperlink"/>
        </w:rPr>
        <w:t xml:space="preserve">  </w:t>
      </w:r>
      <w:r w:rsidR="00BA2336" w:rsidRPr="00BA2336">
        <w:rPr>
          <w:rStyle w:val="Hyperlink"/>
        </w:rPr>
        <w:sym w:font="Wingdings" w:char="F0DF"/>
      </w:r>
    </w:p>
    <w:p w14:paraId="29DF0DCB" w14:textId="77777777" w:rsidR="00C20CD9" w:rsidRPr="00C8339B" w:rsidRDefault="00C20CD9" w:rsidP="00C8339B"/>
    <w:p w14:paraId="38CE8E2D" w14:textId="77777777" w:rsidR="00F65C0A" w:rsidRDefault="00F65C0A" w:rsidP="00F65C0A">
      <w:r>
        <w:t>VirtualBox is the VM (virtual machine) software we will use this year.  Download a copy from</w:t>
      </w:r>
      <w:r w:rsidR="002F4FD7">
        <w:t xml:space="preserve"> </w:t>
      </w:r>
      <w:hyperlink r:id="rId9" w:history="1">
        <w:r w:rsidR="00E453C1" w:rsidRPr="00183242">
          <w:rPr>
            <w:rStyle w:val="Hyperlink"/>
          </w:rPr>
          <w:t>http://192.168.10.27/files/week-01/VirtualBox</w:t>
        </w:r>
      </w:hyperlink>
      <w:r w:rsidR="00E453C1">
        <w:t xml:space="preserve"> </w:t>
      </w:r>
      <w:r w:rsidR="002F4FD7">
        <w:t>.  Please.  You will find the Windows and Mac installers there.  Just grab a copy of the one you need and run it to install VirtualBox.</w:t>
      </w:r>
    </w:p>
    <w:p w14:paraId="67311DDA" w14:textId="77777777" w:rsidR="00F65C0A" w:rsidRDefault="00F65C0A" w:rsidP="00F65C0A">
      <w:pPr>
        <w:pStyle w:val="Heading1"/>
      </w:pPr>
      <w:r>
        <w:t>Installing CentOS</w:t>
      </w:r>
    </w:p>
    <w:p w14:paraId="6253154D" w14:textId="77777777" w:rsidR="00F65C0A" w:rsidRDefault="00F65C0A" w:rsidP="00F65C0A">
      <w:r>
        <w:t xml:space="preserve">This year, we are going to use a different “flavor” of Linux than what we’ve used in the past.  </w:t>
      </w:r>
      <w:r w:rsidR="002F4FD7">
        <w:t>(</w:t>
      </w:r>
      <w:r>
        <w:t>Ooh, the excitement!</w:t>
      </w:r>
      <w:r w:rsidR="002F4FD7">
        <w:t>)</w:t>
      </w:r>
      <w:r>
        <w:t xml:space="preserve">  We will be using CentOS, which stands for “Community Enterprise Operating System.”  “Community” means “free to use, and supported by its users.”  “Enterprise” means “we can do just about anything with this.”  And “operating system” means “this software runs a computer.”</w:t>
      </w:r>
    </w:p>
    <w:p w14:paraId="28651466" w14:textId="77777777" w:rsidR="002F4FD7" w:rsidRDefault="00F65C0A" w:rsidP="00F65C0A">
      <w:r>
        <w:t>For tonight, see if you can get Cen</w:t>
      </w:r>
      <w:r w:rsidR="00353344">
        <w:t xml:space="preserve">tOS downloaded.  For tonight, </w:t>
      </w:r>
      <w:r w:rsidR="002F4FD7">
        <w:t xml:space="preserve">download a copy from </w:t>
      </w:r>
      <w:hyperlink r:id="rId10" w:history="1">
        <w:r w:rsidR="002F4FD7" w:rsidRPr="00183242">
          <w:rPr>
            <w:rStyle w:val="Hyperlink"/>
          </w:rPr>
          <w:t>http://192.168.10.27/files/week-01/CentOS</w:t>
        </w:r>
      </w:hyperlink>
      <w:r w:rsidR="002F4FD7">
        <w:t xml:space="preserve"> .  Please.  You will find the 32-bit (i386) and 64-bit (x86_64) versions there.  </w:t>
      </w:r>
      <w:r w:rsidR="00E453C1">
        <w:t>These are big files, so j</w:t>
      </w:r>
      <w:r w:rsidR="002F4FD7">
        <w:t>ust grab the one you need.</w:t>
      </w:r>
    </w:p>
    <w:p w14:paraId="48CC5656" w14:textId="77777777" w:rsidR="00E453C1" w:rsidRDefault="00E453C1" w:rsidP="00F65C0A">
      <w:r>
        <w:t>After you have the .ISO file you need to install CentOS, here’s how to use it:</w:t>
      </w:r>
    </w:p>
    <w:p w14:paraId="6218ED71" w14:textId="77777777" w:rsidR="00E453C1" w:rsidRDefault="00E453C1" w:rsidP="00E453C1">
      <w:pPr>
        <w:pStyle w:val="ListParagraph"/>
        <w:numPr>
          <w:ilvl w:val="0"/>
          <w:numId w:val="8"/>
        </w:numPr>
      </w:pPr>
      <w:r>
        <w:t>Create a new virtual (fake) computer to run CentOS.  I’ll show you how.</w:t>
      </w:r>
    </w:p>
    <w:p w14:paraId="7159FDD6" w14:textId="77777777" w:rsidR="00E453C1" w:rsidRDefault="00E453C1" w:rsidP="00E453C1">
      <w:pPr>
        <w:pStyle w:val="ListParagraph"/>
        <w:numPr>
          <w:ilvl w:val="0"/>
          <w:numId w:val="8"/>
        </w:numPr>
      </w:pPr>
      <w:r>
        <w:t>Stick the virtual CD into the virtual optical drive.  Yeah, really, it’s like playing make-believe.  I’ll show you how.</w:t>
      </w:r>
    </w:p>
    <w:p w14:paraId="246BE943" w14:textId="77777777" w:rsidR="00E453C1" w:rsidRDefault="00E453C1" w:rsidP="00E453C1">
      <w:pPr>
        <w:pStyle w:val="ListParagraph"/>
        <w:numPr>
          <w:ilvl w:val="0"/>
          <w:numId w:val="8"/>
        </w:numPr>
      </w:pPr>
      <w:r>
        <w:t>Start the fake computer by turning on the fake power switch and letting it run the program on the fake disk that’s in the fake drive.  Cool, huh?  I’ll show you how.</w:t>
      </w:r>
    </w:p>
    <w:p w14:paraId="5AE0862E" w14:textId="77777777" w:rsidR="00E453C1" w:rsidRDefault="00E453C1" w:rsidP="00E453C1">
      <w:pPr>
        <w:pStyle w:val="ListParagraph"/>
        <w:numPr>
          <w:ilvl w:val="0"/>
          <w:numId w:val="8"/>
        </w:numPr>
      </w:pPr>
      <w:r>
        <w:t>The files we downloaded are “Live” images, which means they can be used without installing them.  Basically, we’ll just tell our fake computers to run CentOS, and they will do so.  I’ll show you how.</w:t>
      </w:r>
    </w:p>
    <w:p w14:paraId="7288808E" w14:textId="77777777" w:rsidR="00E453C1" w:rsidRDefault="00E453C1" w:rsidP="00E453C1">
      <w:pPr>
        <w:pStyle w:val="ListParagraph"/>
        <w:numPr>
          <w:ilvl w:val="0"/>
          <w:numId w:val="8"/>
        </w:numPr>
      </w:pPr>
      <w:r>
        <w:t xml:space="preserve">One disadvantage of using a Live CD is that none of the things you change stay the way you want them – every time you reboot the virtual machine (VM), it runs exactly what’s on the virtual CD, which means it starts with all default settings again.  </w:t>
      </w:r>
    </w:p>
    <w:p w14:paraId="79B8AC5C" w14:textId="77777777" w:rsidR="00B558F0" w:rsidRDefault="00E453C1" w:rsidP="009D7C32">
      <w:pPr>
        <w:pStyle w:val="ListParagraph"/>
        <w:numPr>
          <w:ilvl w:val="0"/>
          <w:numId w:val="8"/>
        </w:numPr>
      </w:pPr>
      <w:r>
        <w:t xml:space="preserve">To install CentOS so that it runs more like a “real” computer, you can double-click the icon labeled “Install to Hard Drive” on the CentOS desktop.  </w:t>
      </w:r>
      <w:r w:rsidR="00B558F0">
        <w:t>You’ll need to answer some questions, but not too many.  I’ll show you how.</w:t>
      </w:r>
    </w:p>
    <w:p w14:paraId="3CB95177" w14:textId="77777777" w:rsidR="00B558F0" w:rsidRDefault="00E453C1" w:rsidP="00B558F0">
      <w:pPr>
        <w:pStyle w:val="ListParagraph"/>
        <w:numPr>
          <w:ilvl w:val="1"/>
          <w:numId w:val="8"/>
        </w:numPr>
      </w:pPr>
      <w:r>
        <w:lastRenderedPageBreak/>
        <w:t xml:space="preserve">This will install CentOS to your virtual hard drive – the one that is connected to your virtual computer.  It will NOT install CentOS </w:t>
      </w:r>
      <w:r w:rsidR="00B558F0">
        <w:t xml:space="preserve">on your “real” hard drive.  So your computer is safe.  </w:t>
      </w:r>
    </w:p>
    <w:p w14:paraId="2C770871" w14:textId="77777777" w:rsidR="00E453C1" w:rsidRDefault="00B558F0" w:rsidP="009D7C32">
      <w:pPr>
        <w:pStyle w:val="ListParagraph"/>
        <w:numPr>
          <w:ilvl w:val="0"/>
          <w:numId w:val="8"/>
        </w:numPr>
      </w:pPr>
      <w:r>
        <w:t>In fact, one of the cool things about virtual (</w:t>
      </w:r>
      <w:r w:rsidR="00E453C1">
        <w:t>fake</w:t>
      </w:r>
      <w:r>
        <w:t>)</w:t>
      </w:r>
      <w:r w:rsidR="00E453C1">
        <w:t xml:space="preserve"> computers</w:t>
      </w:r>
      <w:r>
        <w:t xml:space="preserve"> is that </w:t>
      </w:r>
      <w:r w:rsidR="00E453C1">
        <w:t>you can’t (very easily) break stuff on your real computer.  But I’ll still show you how.</w:t>
      </w:r>
    </w:p>
    <w:p w14:paraId="6D8B9218" w14:textId="77777777" w:rsidR="002F4FD7" w:rsidRDefault="002F4FD7" w:rsidP="002F4FD7">
      <w:pPr>
        <w:pStyle w:val="Heading1"/>
      </w:pPr>
      <w:r>
        <w:t xml:space="preserve">Where to get files when you are elsewhere </w:t>
      </w:r>
    </w:p>
    <w:p w14:paraId="1E7081A8" w14:textId="77777777" w:rsidR="002F4FD7" w:rsidRDefault="002F4FD7" w:rsidP="00F65C0A">
      <w:r>
        <w:t xml:space="preserve">The web server we are getting files from tonight is running on Chris’s laptop.  Those addresses (the ones with 192.168.10.27 in them) will not work when you are somewhere else, whether that’s your house, or the library, or even Mars.  Actually, they might work on Mars, but unless you’re going there, how would we know?  </w:t>
      </w:r>
    </w:p>
    <w:p w14:paraId="5D2AC2E6" w14:textId="77777777" w:rsidR="00E453C1" w:rsidRDefault="002F4FD7" w:rsidP="00F65C0A">
      <w:r>
        <w:t xml:space="preserve">When you are somewhere else, here are the places you can get those same files.  </w:t>
      </w:r>
      <w:r>
        <w:rPr>
          <w:b/>
        </w:rPr>
        <w:t xml:space="preserve">Do not use these addresses at Chris’s </w:t>
      </w:r>
      <w:r w:rsidRPr="002F4FD7">
        <w:rPr>
          <w:b/>
        </w:rPr>
        <w:t>house,</w:t>
      </w:r>
      <w:r>
        <w:t xml:space="preserve"> because my Internet provider </w:t>
      </w:r>
      <w:r w:rsidR="00E453C1">
        <w:t>only gives me a certain amount of bandwidth every month.  Please.</w:t>
      </w:r>
    </w:p>
    <w:p w14:paraId="4C83EC96" w14:textId="77777777" w:rsidR="00E453C1" w:rsidRDefault="00E453C1" w:rsidP="00F65C0A">
      <w:pPr>
        <w:rPr>
          <w:b/>
        </w:rPr>
      </w:pPr>
      <w:r>
        <w:rPr>
          <w:b/>
        </w:rPr>
        <w:t>Where to get VirtualBox when you are elsewhere:</w:t>
      </w:r>
    </w:p>
    <w:p w14:paraId="7C181A12" w14:textId="77777777" w:rsidR="00E453C1" w:rsidRPr="00E453C1" w:rsidRDefault="00000000" w:rsidP="00E453C1">
      <w:pPr>
        <w:pStyle w:val="ListParagraph"/>
        <w:numPr>
          <w:ilvl w:val="0"/>
          <w:numId w:val="7"/>
        </w:numPr>
        <w:rPr>
          <w:b/>
        </w:rPr>
      </w:pPr>
      <w:hyperlink r:id="rId11" w:history="1">
        <w:r w:rsidR="00E453C1" w:rsidRPr="00183242">
          <w:rPr>
            <w:rStyle w:val="Hyperlink"/>
          </w:rPr>
          <w:t>https://www.virtualbox.org/wiki/Downloads</w:t>
        </w:r>
      </w:hyperlink>
    </w:p>
    <w:p w14:paraId="43AD0DBD" w14:textId="77777777" w:rsidR="00F65C0A" w:rsidRDefault="00E453C1" w:rsidP="00F65C0A">
      <w:r>
        <w:rPr>
          <w:b/>
        </w:rPr>
        <w:t>Where to get CentOS when you are elsewhere</w:t>
      </w:r>
      <w:r w:rsidR="00353344">
        <w:t>:</w:t>
      </w:r>
    </w:p>
    <w:p w14:paraId="60F4E666" w14:textId="77777777" w:rsidR="00F65C0A" w:rsidRDefault="00F65C0A" w:rsidP="00353344">
      <w:pPr>
        <w:pStyle w:val="ListParagraph"/>
        <w:numPr>
          <w:ilvl w:val="0"/>
          <w:numId w:val="6"/>
        </w:numPr>
      </w:pPr>
      <w:r>
        <w:t>32-bit:</w:t>
      </w:r>
      <w:r w:rsidR="00353344">
        <w:t xml:space="preserve"> </w:t>
      </w:r>
      <w:hyperlink r:id="rId12" w:history="1">
        <w:r w:rsidR="00353344" w:rsidRPr="00353344">
          <w:rPr>
            <w:rStyle w:val="Hyperlink"/>
            <w:sz w:val="18"/>
            <w:szCs w:val="18"/>
          </w:rPr>
          <w:t>http://mirror.team-cymru.org/CentOS/6.4/isos/i386/CentOS-6.4-i386-LiveCD.iso</w:t>
        </w:r>
      </w:hyperlink>
      <w:r w:rsidR="00353344">
        <w:t xml:space="preserve"> </w:t>
      </w:r>
    </w:p>
    <w:p w14:paraId="2E37AF9F" w14:textId="77777777" w:rsidR="00F65C0A" w:rsidRDefault="00F65C0A" w:rsidP="00353344">
      <w:pPr>
        <w:pStyle w:val="ListParagraph"/>
        <w:numPr>
          <w:ilvl w:val="0"/>
          <w:numId w:val="6"/>
        </w:numPr>
      </w:pPr>
      <w:r>
        <w:t xml:space="preserve">64-bit: </w:t>
      </w:r>
      <w:hyperlink r:id="rId13" w:history="1">
        <w:r w:rsidR="00353344" w:rsidRPr="00353344">
          <w:rPr>
            <w:rStyle w:val="Hyperlink"/>
            <w:sz w:val="18"/>
            <w:szCs w:val="18"/>
          </w:rPr>
          <w:t>http://mirror.team-cymru.org/CentOS/6.4/isos/x86_64/CentOS-6.4-x86_64-LiveCD.iso</w:t>
        </w:r>
      </w:hyperlink>
      <w:r w:rsidR="00353344">
        <w:t xml:space="preserve"> </w:t>
      </w:r>
    </w:p>
    <w:p w14:paraId="29593510" w14:textId="77777777" w:rsidR="002F4FD7" w:rsidRPr="00F65C0A" w:rsidRDefault="002F4FD7" w:rsidP="002F4FD7"/>
    <w:sectPr w:rsidR="002F4FD7" w:rsidRPr="00F65C0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34DA"/>
    <w:multiLevelType w:val="hybridMultilevel"/>
    <w:tmpl w:val="E96C7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D3D3E"/>
    <w:multiLevelType w:val="hybridMultilevel"/>
    <w:tmpl w:val="BD82B308"/>
    <w:lvl w:ilvl="0" w:tplc="DF22C82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B625D"/>
    <w:multiLevelType w:val="hybridMultilevel"/>
    <w:tmpl w:val="1DC2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66E7E"/>
    <w:multiLevelType w:val="hybridMultilevel"/>
    <w:tmpl w:val="FC68F00E"/>
    <w:lvl w:ilvl="0" w:tplc="88C80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E3E5D"/>
    <w:multiLevelType w:val="hybridMultilevel"/>
    <w:tmpl w:val="D5EC3F92"/>
    <w:lvl w:ilvl="0" w:tplc="207C84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739CA"/>
    <w:multiLevelType w:val="hybridMultilevel"/>
    <w:tmpl w:val="D452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77A3B"/>
    <w:multiLevelType w:val="hybridMultilevel"/>
    <w:tmpl w:val="B21A3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A3AA9"/>
    <w:multiLevelType w:val="hybridMultilevel"/>
    <w:tmpl w:val="F1AC1298"/>
    <w:lvl w:ilvl="0" w:tplc="875C48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062001">
    <w:abstractNumId w:val="8"/>
  </w:num>
  <w:num w:numId="2" w16cid:durableId="161631547">
    <w:abstractNumId w:val="9"/>
  </w:num>
  <w:num w:numId="3" w16cid:durableId="2051150413">
    <w:abstractNumId w:val="2"/>
  </w:num>
  <w:num w:numId="4" w16cid:durableId="1886217023">
    <w:abstractNumId w:val="6"/>
  </w:num>
  <w:num w:numId="5" w16cid:durableId="802579675">
    <w:abstractNumId w:val="5"/>
  </w:num>
  <w:num w:numId="6" w16cid:durableId="1838383017">
    <w:abstractNumId w:val="4"/>
  </w:num>
  <w:num w:numId="7" w16cid:durableId="1258098651">
    <w:abstractNumId w:val="1"/>
  </w:num>
  <w:num w:numId="8" w16cid:durableId="2012638963">
    <w:abstractNumId w:val="0"/>
  </w:num>
  <w:num w:numId="9" w16cid:durableId="1625653121">
    <w:abstractNumId w:val="7"/>
  </w:num>
  <w:num w:numId="10" w16cid:durableId="537739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7C"/>
    <w:rsid w:val="00196FFF"/>
    <w:rsid w:val="001F3220"/>
    <w:rsid w:val="002E34E7"/>
    <w:rsid w:val="002F4FD7"/>
    <w:rsid w:val="00353344"/>
    <w:rsid w:val="0035464B"/>
    <w:rsid w:val="00451C10"/>
    <w:rsid w:val="00650F7C"/>
    <w:rsid w:val="006713B0"/>
    <w:rsid w:val="006F711D"/>
    <w:rsid w:val="007067FD"/>
    <w:rsid w:val="0072637F"/>
    <w:rsid w:val="007502F1"/>
    <w:rsid w:val="009B5D9A"/>
    <w:rsid w:val="00B558F0"/>
    <w:rsid w:val="00BA2336"/>
    <w:rsid w:val="00C20CD9"/>
    <w:rsid w:val="00C8339B"/>
    <w:rsid w:val="00D06E16"/>
    <w:rsid w:val="00E453C1"/>
    <w:rsid w:val="00F65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44A1"/>
  <w15:chartTrackingRefBased/>
  <w15:docId w15:val="{B515503B-2AA3-4F89-8CB6-A07D8347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16"/>
  </w:style>
  <w:style w:type="paragraph" w:styleId="Heading1">
    <w:name w:val="heading 1"/>
    <w:basedOn w:val="Normal"/>
    <w:next w:val="Normal"/>
    <w:link w:val="Heading1Char"/>
    <w:uiPriority w:val="9"/>
    <w:qFormat/>
    <w:rsid w:val="00D06E16"/>
    <w:pPr>
      <w:keepNext/>
      <w:keepLines/>
      <w:pBdr>
        <w:bottom w:val="single" w:sz="4" w:space="2" w:color="EA631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06E16"/>
    <w:pPr>
      <w:keepNext/>
      <w:keepLines/>
      <w:spacing w:before="120" w:after="0" w:line="240" w:lineRule="auto"/>
      <w:outlineLvl w:val="1"/>
    </w:pPr>
    <w:rPr>
      <w:rFonts w:asciiTheme="majorHAnsi" w:eastAsiaTheme="majorEastAsia" w:hAnsiTheme="majorHAnsi" w:cstheme="majorBidi"/>
      <w:color w:val="EA6312" w:themeColor="accent2"/>
      <w:sz w:val="36"/>
      <w:szCs w:val="36"/>
    </w:rPr>
  </w:style>
  <w:style w:type="paragraph" w:styleId="Heading3">
    <w:name w:val="heading 3"/>
    <w:basedOn w:val="Normal"/>
    <w:next w:val="Normal"/>
    <w:link w:val="Heading3Char"/>
    <w:uiPriority w:val="9"/>
    <w:unhideWhenUsed/>
    <w:qFormat/>
    <w:rsid w:val="00D06E16"/>
    <w:pPr>
      <w:keepNext/>
      <w:keepLines/>
      <w:spacing w:before="80" w:after="0" w:line="240" w:lineRule="auto"/>
      <w:outlineLvl w:val="2"/>
    </w:pPr>
    <w:rPr>
      <w:rFonts w:asciiTheme="majorHAnsi" w:eastAsiaTheme="majorEastAsia" w:hAnsiTheme="majorHAnsi" w:cstheme="majorBidi"/>
      <w:color w:val="AF490D" w:themeColor="accent2" w:themeShade="BF"/>
      <w:sz w:val="32"/>
      <w:szCs w:val="32"/>
    </w:rPr>
  </w:style>
  <w:style w:type="paragraph" w:styleId="Heading4">
    <w:name w:val="heading 4"/>
    <w:basedOn w:val="Normal"/>
    <w:next w:val="Normal"/>
    <w:link w:val="Heading4Char"/>
    <w:uiPriority w:val="9"/>
    <w:semiHidden/>
    <w:unhideWhenUsed/>
    <w:qFormat/>
    <w:rsid w:val="00D06E16"/>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Heading5">
    <w:name w:val="heading 5"/>
    <w:basedOn w:val="Normal"/>
    <w:next w:val="Normal"/>
    <w:link w:val="Heading5Char"/>
    <w:uiPriority w:val="9"/>
    <w:semiHidden/>
    <w:unhideWhenUsed/>
    <w:qFormat/>
    <w:rsid w:val="00D06E16"/>
    <w:pPr>
      <w:keepNext/>
      <w:keepLines/>
      <w:spacing w:before="80" w:after="0" w:line="240" w:lineRule="auto"/>
      <w:outlineLvl w:val="4"/>
    </w:pPr>
    <w:rPr>
      <w:rFonts w:asciiTheme="majorHAnsi" w:eastAsiaTheme="majorEastAsia" w:hAnsiTheme="majorHAnsi" w:cstheme="majorBidi"/>
      <w:color w:val="AF490D" w:themeColor="accent2" w:themeShade="BF"/>
      <w:sz w:val="24"/>
      <w:szCs w:val="24"/>
    </w:rPr>
  </w:style>
  <w:style w:type="paragraph" w:styleId="Heading6">
    <w:name w:val="heading 6"/>
    <w:basedOn w:val="Normal"/>
    <w:next w:val="Normal"/>
    <w:link w:val="Heading6Char"/>
    <w:uiPriority w:val="9"/>
    <w:semiHidden/>
    <w:unhideWhenUsed/>
    <w:qFormat/>
    <w:rsid w:val="00D06E16"/>
    <w:pPr>
      <w:keepNext/>
      <w:keepLines/>
      <w:spacing w:before="80" w:after="0" w:line="240" w:lineRule="auto"/>
      <w:outlineLvl w:val="5"/>
    </w:pPr>
    <w:rPr>
      <w:rFonts w:asciiTheme="majorHAnsi" w:eastAsiaTheme="majorEastAsia" w:hAnsiTheme="majorHAnsi" w:cstheme="majorBidi"/>
      <w:i/>
      <w:iCs/>
      <w:color w:val="753109" w:themeColor="accent2" w:themeShade="80"/>
      <w:sz w:val="24"/>
      <w:szCs w:val="24"/>
    </w:rPr>
  </w:style>
  <w:style w:type="paragraph" w:styleId="Heading7">
    <w:name w:val="heading 7"/>
    <w:basedOn w:val="Normal"/>
    <w:next w:val="Normal"/>
    <w:link w:val="Heading7Char"/>
    <w:uiPriority w:val="9"/>
    <w:semiHidden/>
    <w:unhideWhenUsed/>
    <w:qFormat/>
    <w:rsid w:val="00D06E16"/>
    <w:pPr>
      <w:keepNext/>
      <w:keepLines/>
      <w:spacing w:before="80" w:after="0" w:line="240" w:lineRule="auto"/>
      <w:outlineLvl w:val="6"/>
    </w:pPr>
    <w:rPr>
      <w:rFonts w:asciiTheme="majorHAnsi" w:eastAsiaTheme="majorEastAsia" w:hAnsiTheme="majorHAnsi" w:cstheme="majorBidi"/>
      <w:b/>
      <w:bCs/>
      <w:color w:val="753109" w:themeColor="accent2" w:themeShade="80"/>
      <w:sz w:val="22"/>
      <w:szCs w:val="22"/>
    </w:rPr>
  </w:style>
  <w:style w:type="paragraph" w:styleId="Heading8">
    <w:name w:val="heading 8"/>
    <w:basedOn w:val="Normal"/>
    <w:next w:val="Normal"/>
    <w:link w:val="Heading8Char"/>
    <w:uiPriority w:val="9"/>
    <w:semiHidden/>
    <w:unhideWhenUsed/>
    <w:qFormat/>
    <w:rsid w:val="00D06E16"/>
    <w:pPr>
      <w:keepNext/>
      <w:keepLines/>
      <w:spacing w:before="80" w:after="0" w:line="240" w:lineRule="auto"/>
      <w:outlineLvl w:val="7"/>
    </w:pPr>
    <w:rPr>
      <w:rFonts w:asciiTheme="majorHAnsi" w:eastAsiaTheme="majorEastAsia" w:hAnsiTheme="majorHAnsi" w:cstheme="majorBidi"/>
      <w:color w:val="753109" w:themeColor="accent2" w:themeShade="80"/>
      <w:sz w:val="22"/>
      <w:szCs w:val="22"/>
    </w:rPr>
  </w:style>
  <w:style w:type="paragraph" w:styleId="Heading9">
    <w:name w:val="heading 9"/>
    <w:basedOn w:val="Normal"/>
    <w:next w:val="Normal"/>
    <w:link w:val="Heading9Char"/>
    <w:uiPriority w:val="9"/>
    <w:semiHidden/>
    <w:unhideWhenUsed/>
    <w:qFormat/>
    <w:rsid w:val="00D06E16"/>
    <w:pPr>
      <w:keepNext/>
      <w:keepLines/>
      <w:spacing w:before="80" w:after="0" w:line="240" w:lineRule="auto"/>
      <w:outlineLvl w:val="8"/>
    </w:pPr>
    <w:rPr>
      <w:rFonts w:asciiTheme="majorHAnsi" w:eastAsiaTheme="majorEastAsia" w:hAnsiTheme="majorHAnsi" w:cstheme="majorBidi"/>
      <w:i/>
      <w:iCs/>
      <w:color w:val="75310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D06E16"/>
    <w:rPr>
      <w:b/>
      <w:bCs/>
      <w:caps w:val="0"/>
      <w:smallCaps/>
      <w:spacing w:val="0"/>
    </w:rPr>
  </w:style>
  <w:style w:type="paragraph" w:styleId="Caption">
    <w:name w:val="caption"/>
    <w:basedOn w:val="Normal"/>
    <w:next w:val="Normal"/>
    <w:uiPriority w:val="35"/>
    <w:semiHidden/>
    <w:unhideWhenUsed/>
    <w:qFormat/>
    <w:rsid w:val="00D06E16"/>
    <w:pPr>
      <w:spacing w:line="240" w:lineRule="auto"/>
    </w:pPr>
    <w:rPr>
      <w:b/>
      <w:bCs/>
      <w:color w:val="404040" w:themeColor="text1" w:themeTint="BF"/>
      <w:sz w:val="16"/>
      <w:szCs w:val="16"/>
    </w:rPr>
  </w:style>
  <w:style w:type="character" w:styleId="Emphasis">
    <w:name w:val="Emphasis"/>
    <w:basedOn w:val="DefaultParagraphFont"/>
    <w:uiPriority w:val="20"/>
    <w:qFormat/>
    <w:rsid w:val="00D06E16"/>
    <w:rPr>
      <w:i/>
      <w:iCs/>
      <w:color w:val="000000" w:themeColor="text1"/>
    </w:rPr>
  </w:style>
  <w:style w:type="character" w:customStyle="1" w:styleId="Heading1Char">
    <w:name w:val="Heading 1 Char"/>
    <w:basedOn w:val="DefaultParagraphFont"/>
    <w:link w:val="Heading1"/>
    <w:uiPriority w:val="9"/>
    <w:rsid w:val="00D06E1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06E16"/>
    <w:rPr>
      <w:rFonts w:asciiTheme="majorHAnsi" w:eastAsiaTheme="majorEastAsia" w:hAnsiTheme="majorHAnsi" w:cstheme="majorBidi"/>
      <w:color w:val="EA6312" w:themeColor="accent2"/>
      <w:sz w:val="36"/>
      <w:szCs w:val="36"/>
    </w:rPr>
  </w:style>
  <w:style w:type="character" w:customStyle="1" w:styleId="Heading3Char">
    <w:name w:val="Heading 3 Char"/>
    <w:basedOn w:val="DefaultParagraphFont"/>
    <w:link w:val="Heading3"/>
    <w:uiPriority w:val="9"/>
    <w:rsid w:val="00D06E16"/>
    <w:rPr>
      <w:rFonts w:asciiTheme="majorHAnsi" w:eastAsiaTheme="majorEastAsia" w:hAnsiTheme="majorHAnsi" w:cstheme="majorBidi"/>
      <w:color w:val="AF490D" w:themeColor="accent2" w:themeShade="BF"/>
      <w:sz w:val="32"/>
      <w:szCs w:val="32"/>
    </w:rPr>
  </w:style>
  <w:style w:type="character" w:customStyle="1" w:styleId="Heading4Char">
    <w:name w:val="Heading 4 Char"/>
    <w:basedOn w:val="DefaultParagraphFont"/>
    <w:link w:val="Heading4"/>
    <w:uiPriority w:val="9"/>
    <w:semiHidden/>
    <w:rsid w:val="00D06E16"/>
    <w:rPr>
      <w:rFonts w:asciiTheme="majorHAnsi" w:eastAsiaTheme="majorEastAsia" w:hAnsiTheme="majorHAnsi" w:cstheme="majorBidi"/>
      <w:i/>
      <w:iCs/>
      <w:color w:val="753109" w:themeColor="accent2" w:themeShade="80"/>
      <w:sz w:val="28"/>
      <w:szCs w:val="28"/>
    </w:rPr>
  </w:style>
  <w:style w:type="character" w:customStyle="1" w:styleId="Heading5Char">
    <w:name w:val="Heading 5 Char"/>
    <w:basedOn w:val="DefaultParagraphFont"/>
    <w:link w:val="Heading5"/>
    <w:uiPriority w:val="9"/>
    <w:semiHidden/>
    <w:rsid w:val="00D06E16"/>
    <w:rPr>
      <w:rFonts w:asciiTheme="majorHAnsi" w:eastAsiaTheme="majorEastAsia" w:hAnsiTheme="majorHAnsi" w:cstheme="majorBidi"/>
      <w:color w:val="AF490D" w:themeColor="accent2" w:themeShade="BF"/>
      <w:sz w:val="24"/>
      <w:szCs w:val="24"/>
    </w:rPr>
  </w:style>
  <w:style w:type="character" w:customStyle="1" w:styleId="Heading6Char">
    <w:name w:val="Heading 6 Char"/>
    <w:basedOn w:val="DefaultParagraphFont"/>
    <w:link w:val="Heading6"/>
    <w:uiPriority w:val="9"/>
    <w:semiHidden/>
    <w:rsid w:val="00D06E16"/>
    <w:rPr>
      <w:rFonts w:asciiTheme="majorHAnsi" w:eastAsiaTheme="majorEastAsia" w:hAnsiTheme="majorHAnsi" w:cstheme="majorBidi"/>
      <w:i/>
      <w:iCs/>
      <w:color w:val="753109" w:themeColor="accent2" w:themeShade="80"/>
      <w:sz w:val="24"/>
      <w:szCs w:val="24"/>
    </w:rPr>
  </w:style>
  <w:style w:type="character" w:customStyle="1" w:styleId="Heading7Char">
    <w:name w:val="Heading 7 Char"/>
    <w:basedOn w:val="DefaultParagraphFont"/>
    <w:link w:val="Heading7"/>
    <w:uiPriority w:val="9"/>
    <w:semiHidden/>
    <w:rsid w:val="00D06E16"/>
    <w:rPr>
      <w:rFonts w:asciiTheme="majorHAnsi" w:eastAsiaTheme="majorEastAsia" w:hAnsiTheme="majorHAnsi" w:cstheme="majorBidi"/>
      <w:b/>
      <w:bCs/>
      <w:color w:val="753109" w:themeColor="accent2" w:themeShade="80"/>
      <w:sz w:val="22"/>
      <w:szCs w:val="22"/>
    </w:rPr>
  </w:style>
  <w:style w:type="character" w:customStyle="1" w:styleId="Heading8Char">
    <w:name w:val="Heading 8 Char"/>
    <w:basedOn w:val="DefaultParagraphFont"/>
    <w:link w:val="Heading8"/>
    <w:uiPriority w:val="9"/>
    <w:semiHidden/>
    <w:rsid w:val="00D06E16"/>
    <w:rPr>
      <w:rFonts w:asciiTheme="majorHAnsi" w:eastAsiaTheme="majorEastAsia" w:hAnsiTheme="majorHAnsi" w:cstheme="majorBidi"/>
      <w:color w:val="753109" w:themeColor="accent2" w:themeShade="80"/>
      <w:sz w:val="22"/>
      <w:szCs w:val="22"/>
    </w:rPr>
  </w:style>
  <w:style w:type="character" w:customStyle="1" w:styleId="Heading9Char">
    <w:name w:val="Heading 9 Char"/>
    <w:basedOn w:val="DefaultParagraphFont"/>
    <w:link w:val="Heading9"/>
    <w:uiPriority w:val="9"/>
    <w:semiHidden/>
    <w:rsid w:val="00D06E16"/>
    <w:rPr>
      <w:rFonts w:asciiTheme="majorHAnsi" w:eastAsiaTheme="majorEastAsia" w:hAnsiTheme="majorHAnsi" w:cstheme="majorBidi"/>
      <w:i/>
      <w:iCs/>
      <w:color w:val="753109" w:themeColor="accent2" w:themeShade="80"/>
      <w:sz w:val="22"/>
      <w:szCs w:val="22"/>
    </w:rPr>
  </w:style>
  <w:style w:type="character" w:styleId="IntenseEmphasis">
    <w:name w:val="Intense Emphasis"/>
    <w:basedOn w:val="DefaultParagraphFont"/>
    <w:uiPriority w:val="21"/>
    <w:qFormat/>
    <w:rsid w:val="00D06E16"/>
    <w:rPr>
      <w:b/>
      <w:bCs/>
      <w:i/>
      <w:iCs/>
      <w:caps w:val="0"/>
      <w:smallCaps w:val="0"/>
      <w:strike w:val="0"/>
      <w:dstrike w:val="0"/>
      <w:color w:val="EA6312" w:themeColor="accent2"/>
    </w:rPr>
  </w:style>
  <w:style w:type="paragraph" w:styleId="IntenseQuote">
    <w:name w:val="Intense Quote"/>
    <w:basedOn w:val="Normal"/>
    <w:next w:val="Normal"/>
    <w:link w:val="IntenseQuoteChar"/>
    <w:uiPriority w:val="30"/>
    <w:qFormat/>
    <w:rsid w:val="00D06E16"/>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06E16"/>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D06E16"/>
    <w:rPr>
      <w:b/>
      <w:bCs/>
      <w:caps w:val="0"/>
      <w:smallCaps/>
      <w:color w:val="auto"/>
      <w:spacing w:val="0"/>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D06E16"/>
    <w:pPr>
      <w:spacing w:after="0" w:line="240" w:lineRule="auto"/>
    </w:pPr>
  </w:style>
  <w:style w:type="character" w:customStyle="1" w:styleId="NoSpacingChar">
    <w:name w:val="No Spacing Char"/>
    <w:basedOn w:val="DefaultParagraphFont"/>
    <w:link w:val="NoSpacing"/>
    <w:uiPriority w:val="1"/>
    <w:rsid w:val="00D06E16"/>
  </w:style>
  <w:style w:type="paragraph" w:styleId="Quote">
    <w:name w:val="Quote"/>
    <w:basedOn w:val="Normal"/>
    <w:next w:val="Normal"/>
    <w:link w:val="QuoteChar"/>
    <w:uiPriority w:val="29"/>
    <w:qFormat/>
    <w:rsid w:val="00D06E1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06E16"/>
    <w:rPr>
      <w:rFonts w:asciiTheme="majorHAnsi" w:eastAsiaTheme="majorEastAsia" w:hAnsiTheme="majorHAnsi" w:cstheme="majorBidi"/>
      <w:color w:val="000000" w:themeColor="text1"/>
      <w:sz w:val="24"/>
      <w:szCs w:val="24"/>
    </w:rPr>
  </w:style>
  <w:style w:type="character" w:styleId="Strong">
    <w:name w:val="Strong"/>
    <w:basedOn w:val="DefaultParagraphFont"/>
    <w:uiPriority w:val="22"/>
    <w:qFormat/>
    <w:rsid w:val="00D06E16"/>
    <w:rPr>
      <w:b/>
      <w:bCs/>
    </w:rPr>
  </w:style>
  <w:style w:type="paragraph" w:styleId="Subtitle">
    <w:name w:val="Subtitle"/>
    <w:basedOn w:val="Normal"/>
    <w:next w:val="Normal"/>
    <w:link w:val="SubtitleChar"/>
    <w:uiPriority w:val="11"/>
    <w:qFormat/>
    <w:rsid w:val="00D06E1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06E16"/>
    <w:rPr>
      <w:caps/>
      <w:color w:val="404040" w:themeColor="text1" w:themeTint="BF"/>
      <w:spacing w:val="20"/>
      <w:sz w:val="28"/>
      <w:szCs w:val="28"/>
    </w:rPr>
  </w:style>
  <w:style w:type="character" w:styleId="SubtleEmphasis">
    <w:name w:val="Subtle Emphasis"/>
    <w:basedOn w:val="DefaultParagraphFont"/>
    <w:uiPriority w:val="19"/>
    <w:qFormat/>
    <w:rsid w:val="00D06E16"/>
    <w:rPr>
      <w:i/>
      <w:iCs/>
      <w:color w:val="595959" w:themeColor="text1" w:themeTint="A6"/>
    </w:rPr>
  </w:style>
  <w:style w:type="character" w:styleId="SubtleReference">
    <w:name w:val="Subtle Reference"/>
    <w:basedOn w:val="DefaultParagraphFont"/>
    <w:uiPriority w:val="31"/>
    <w:qFormat/>
    <w:rsid w:val="00D06E16"/>
    <w:rPr>
      <w:caps w:val="0"/>
      <w:smallCaps/>
      <w:color w:val="404040" w:themeColor="text1" w:themeTint="BF"/>
      <w:spacing w:val="0"/>
      <w:u w:val="single" w:color="7F7F7F" w:themeColor="text1" w:themeTint="80"/>
    </w:rPr>
  </w:style>
  <w:style w:type="paragraph" w:styleId="Title">
    <w:name w:val="Title"/>
    <w:basedOn w:val="Normal"/>
    <w:next w:val="Normal"/>
    <w:link w:val="TitleChar"/>
    <w:uiPriority w:val="10"/>
    <w:qFormat/>
    <w:rsid w:val="00D06E1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06E16"/>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D06E16"/>
    <w:pPr>
      <w:ind w:left="720"/>
      <w:contextualSpacing/>
    </w:pPr>
  </w:style>
  <w:style w:type="paragraph" w:styleId="TOCHeading">
    <w:name w:val="TOC Heading"/>
    <w:basedOn w:val="Heading1"/>
    <w:next w:val="Normal"/>
    <w:uiPriority w:val="39"/>
    <w:semiHidden/>
    <w:unhideWhenUsed/>
    <w:qFormat/>
    <w:rsid w:val="00D06E16"/>
    <w:pPr>
      <w:outlineLvl w:val="9"/>
    </w:pPr>
  </w:style>
  <w:style w:type="character" w:styleId="UnresolvedMention">
    <w:name w:val="Unresolved Mention"/>
    <w:basedOn w:val="DefaultParagraphFont"/>
    <w:uiPriority w:val="99"/>
    <w:semiHidden/>
    <w:unhideWhenUsed/>
    <w:rsid w:val="00C83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windows/wsl/" TargetMode="External"/><Relationship Id="rId13" Type="http://schemas.openxmlformats.org/officeDocument/2006/relationships/hyperlink" Target="http://mirror.team-cymru.org/CentOS/6.4/isos/x86_64/CentOS-6.4-x86_64-LiveCD.iso" TargetMode="External"/><Relationship Id="rId3" Type="http://schemas.openxmlformats.org/officeDocument/2006/relationships/styles" Target="styles.xml"/><Relationship Id="rId7" Type="http://schemas.openxmlformats.org/officeDocument/2006/relationships/hyperlink" Target="https://minikube.sigs.k8s.io/docs/start/" TargetMode="External"/><Relationship Id="rId12" Type="http://schemas.openxmlformats.org/officeDocument/2006/relationships/hyperlink" Target="http://mirror.team-cymru.org/CentOS/6.4/isos/i386/CentOS-6.4-i386-LiveCD.is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ubernetes.io/docs/tasks/tools/" TargetMode="External"/><Relationship Id="rId11" Type="http://schemas.openxmlformats.org/officeDocument/2006/relationships/hyperlink" Target="https://www.virtualbox.org/wiki/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92.168.10.27/files/week-01/CentOS" TargetMode="External"/><Relationship Id="rId4" Type="http://schemas.openxmlformats.org/officeDocument/2006/relationships/settings" Target="settings.xml"/><Relationship Id="rId9" Type="http://schemas.openxmlformats.org/officeDocument/2006/relationships/hyperlink" Target="http://192.168.10.27/files/week-01/VirtualBo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113</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Leonard</dc:creator>
  <cp:keywords/>
  <cp:lastModifiedBy>Chris Leonard</cp:lastModifiedBy>
  <cp:revision>4</cp:revision>
  <dcterms:created xsi:type="dcterms:W3CDTF">2022-09-13T18:26:00Z</dcterms:created>
  <dcterms:modified xsi:type="dcterms:W3CDTF">2022-09-13T20:18:00Z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